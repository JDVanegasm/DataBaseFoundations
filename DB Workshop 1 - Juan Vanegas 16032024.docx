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F5F" w:rsidRPr="002A14E5" w:rsidRDefault="00F62F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lang w:val="en-US"/>
        </w:rPr>
      </w:pPr>
    </w:p>
    <w:p w:rsidR="00F62F5F" w:rsidRPr="002A14E5" w:rsidRDefault="00D155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2A14E5"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Data Base Foundations</w:t>
      </w:r>
    </w:p>
    <w:p w:rsidR="00F62F5F" w:rsidRPr="002A14E5" w:rsidRDefault="00D155FF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114300" distB="114300" distL="114300" distR="114300" wp14:anchorId="157ACAA0" wp14:editId="22BC14D9">
            <wp:extent cx="2833688" cy="2833688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2833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2F5F" w:rsidRPr="002A14E5" w:rsidRDefault="002A14E5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  <w:r w:rsidRPr="002A14E5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Carlos Andrés Sierra</w:t>
      </w:r>
    </w:p>
    <w:p w:rsidR="00F62F5F" w:rsidRPr="002A14E5" w:rsidRDefault="00F62F5F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</w:p>
    <w:p w:rsidR="00F62F5F" w:rsidRPr="002A14E5" w:rsidRDefault="00F62F5F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</w:p>
    <w:p w:rsidR="002A14E5" w:rsidRPr="002A14E5" w:rsidRDefault="002A14E5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</w:p>
    <w:p w:rsidR="002A14E5" w:rsidRPr="002A14E5" w:rsidRDefault="002A14E5">
      <w:pPr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</w:p>
    <w:p w:rsidR="00F62F5F" w:rsidRPr="002A14E5" w:rsidRDefault="00D155F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  <w:t>Juan Daniel Vanegas Mayorquin</w:t>
      </w:r>
    </w:p>
    <w:p w:rsidR="00F62F5F" w:rsidRPr="002A14E5" w:rsidRDefault="00D155FF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  <w:t>(20222020077)</w:t>
      </w:r>
    </w:p>
    <w:p w:rsidR="00E97928" w:rsidRPr="002A14E5" w:rsidRDefault="00E97928" w:rsidP="002A14E5">
      <w:pP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A14E5" w:rsidRPr="002A14E5" w:rsidRDefault="002A14E5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A14E5" w:rsidRPr="002A14E5" w:rsidRDefault="002A14E5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A14E5" w:rsidRPr="002A14E5" w:rsidRDefault="002A14E5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E97928" w:rsidRPr="002A14E5" w:rsidRDefault="00E97928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2A14E5" w:rsidRPr="002A14E5" w:rsidRDefault="002A14E5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</w:p>
    <w:p w:rsidR="00E97928" w:rsidRPr="002A14E5" w:rsidRDefault="00E97928" w:rsidP="00E97928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</w:pPr>
    </w:p>
    <w:p w:rsidR="00F62F5F" w:rsidRPr="002A14E5" w:rsidRDefault="002A14E5">
      <w:pPr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highlight w:val="white"/>
          <w:lang w:val="en-US"/>
        </w:rPr>
        <w:t>Systems Engineering</w:t>
      </w:r>
    </w:p>
    <w:p w:rsidR="00F62F5F" w:rsidRPr="002A14E5" w:rsidRDefault="002A14E5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DB design - Workshop #1</w:t>
      </w:r>
    </w:p>
    <w:p w:rsidR="002A14E5" w:rsidRPr="002A14E5" w:rsidRDefault="002A14E5" w:rsidP="002A14E5">
      <w:pPr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 xml:space="preserve">March 16th </w:t>
      </w:r>
      <w:r w:rsidR="00D155FF"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Bogotá D.C 202</w:t>
      </w:r>
      <w:r w:rsidRPr="002A14E5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4</w:t>
      </w:r>
    </w:p>
    <w:p w:rsidR="002A14E5" w:rsidRPr="002A14E5" w:rsidRDefault="002A14E5" w:rsidP="002A14E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YouTube relational data base modeling</w:t>
      </w:r>
    </w:p>
    <w:p w:rsidR="009C710A" w:rsidRDefault="002A14E5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2A14E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Step #0 – Define Components</w:t>
      </w:r>
    </w:p>
    <w:p w:rsidR="00206979" w:rsidRDefault="00206979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9C710A" w:rsidRDefault="009C710A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Lets start thinking about what an user and a creator can do into de app, first thing first, we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gotta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take the main objective in de app and think the whole model around it.</w:t>
      </w:r>
    </w:p>
    <w:p w:rsidR="009C710A" w:rsidRDefault="009C710A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YouTube is a web platform to share content in video format. The app is made of users and creators, creators made videos, users watch it.</w:t>
      </w:r>
    </w:p>
    <w:p w:rsidR="009C710A" w:rsidRDefault="009C710A" w:rsidP="002A14E5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User stories that can support my design</w:t>
      </w:r>
    </w:p>
    <w:p w:rsidR="009C710A" w:rsidRPr="009C710A" w:rsidRDefault="009C710A" w:rsidP="009C710A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An user can watch a video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 like to it, dislike to it, comment about it, share it and make a playlist with the video</w:t>
      </w:r>
    </w:p>
    <w:p w:rsidR="009C710A" w:rsidRPr="009C710A" w:rsidRDefault="009C710A" w:rsidP="009C710A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 user can subscribe to a creator’s channel and get notifications from it.</w:t>
      </w:r>
    </w:p>
    <w:p w:rsidR="009C710A" w:rsidRPr="00206979" w:rsidRDefault="009C710A" w:rsidP="009C710A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206979">
        <w:rPr>
          <w:rFonts w:ascii="Times New Roman" w:eastAsia="Times New Roman" w:hAnsi="Times New Roman" w:cs="Times New Roman"/>
          <w:sz w:val="24"/>
          <w:szCs w:val="24"/>
          <w:lang w:val="en-US"/>
        </w:rPr>
        <w:t>n user can upload, modify descriptions, delete videos and visualize their stats</w:t>
      </w:r>
    </w:p>
    <w:p w:rsidR="00206979" w:rsidRPr="00206979" w:rsidRDefault="00206979" w:rsidP="002A14E5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gramStart"/>
      <w:r w:rsidRPr="00206979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gramEnd"/>
      <w:r w:rsidRPr="002069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can make live streaming and save it like a </w:t>
      </w:r>
      <w:r w:rsidR="005E77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type of </w:t>
      </w:r>
      <w:r w:rsidRPr="00206979">
        <w:rPr>
          <w:rFonts w:ascii="Times New Roman" w:eastAsia="Times New Roman" w:hAnsi="Times New Roman" w:cs="Times New Roman"/>
          <w:sz w:val="24"/>
          <w:szCs w:val="24"/>
          <w:lang w:val="en-US"/>
        </w:rPr>
        <w:t>video into his channel</w:t>
      </w:r>
    </w:p>
    <w:p w:rsidR="00206979" w:rsidRPr="00206979" w:rsidRDefault="00206979" w:rsidP="002A14E5">
      <w:pPr>
        <w:pStyle w:val="Prrafodelista"/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 user’s video can be categorized by the video’s type of content.</w:t>
      </w:r>
    </w:p>
    <w:p w:rsidR="00206979" w:rsidRPr="00206979" w:rsidRDefault="00206979" w:rsidP="00206979">
      <w:pPr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6979" w:rsidRDefault="00206979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Step #1 – Define Entities</w:t>
      </w:r>
    </w:p>
    <w:p w:rsidR="00206979" w:rsidRDefault="00206979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Users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Videos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Cha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nel</w:t>
      </w:r>
    </w:p>
    <w:p w:rsidR="00206979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Subscription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E.5 Notifications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Playlists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7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LiveStreaming</w:t>
      </w:r>
    </w:p>
    <w:p w:rsidR="009D44FB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8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>Interaction</w:t>
      </w:r>
    </w:p>
    <w:p w:rsidR="00206979" w:rsidRPr="009C710A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>9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Categories</w:t>
      </w:r>
    </w:p>
    <w:p w:rsidR="00206979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>E.1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>0</w:t>
      </w:r>
      <w:r w:rsidRPr="009C71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Trends</w:t>
      </w:r>
    </w:p>
    <w:p w:rsidR="00206979" w:rsidRDefault="00206979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F66" w:rsidRDefault="00F27F66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F66" w:rsidRDefault="00F27F66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F66" w:rsidRDefault="00F27F66" w:rsidP="002069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06979" w:rsidRDefault="00206979" w:rsidP="0020697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Step #2 – Define attributes per entity</w:t>
      </w:r>
    </w:p>
    <w:p w:rsidR="00F27F66" w:rsidRDefault="00F27F66" w:rsidP="00206979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73046E" w:rsidRDefault="00206979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E.1 Users = {id, name, googleEmail, profilePic, </w:t>
      </w:r>
      <w:r w:rsidR="0073046E" w:rsidRPr="0073046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country</w:t>
      </w:r>
      <w:r w:rsidR="007304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sign</w:t>
      </w:r>
      <w:r w:rsidR="0073046E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pDate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>, url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73046E" w:rsidRDefault="0073046E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Video = {id, title, description, thumbnail, length, uploadDate, category, views, like, dislikes, comments, channelId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9D44FB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206979" w:rsidRDefault="0073046E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E.3 Channel = {</w:t>
      </w:r>
      <w:r w:rsidR="005E770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id, name, description, profilePic, banner, signupDate, subsAmount, videosAmount, </w:t>
      </w:r>
      <w:r w:rsidR="006D2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totalViews, </w:t>
      </w:r>
      <w:r w:rsidR="005E770A">
        <w:rPr>
          <w:rFonts w:ascii="Times New Roman" w:eastAsia="Times New Roman" w:hAnsi="Times New Roman" w:cs="Times New Roman"/>
          <w:sz w:val="24"/>
          <w:szCs w:val="24"/>
          <w:lang w:val="en-US"/>
        </w:rPr>
        <w:t>category, url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5E770A" w:rsidRDefault="005E770A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E.4 Subscription = {id, userId, chanelId, subscriptionDate}</w:t>
      </w:r>
    </w:p>
    <w:p w:rsidR="009D44FB" w:rsidRDefault="009D44FB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E.5 Notifications = {id, userId, chanelId, videoId, </w:t>
      </w:r>
      <w:r w:rsidR="00E963E1">
        <w:rPr>
          <w:rFonts w:ascii="Times New Roman" w:eastAsia="Times New Roman" w:hAnsi="Times New Roman" w:cs="Times New Roman"/>
          <w:sz w:val="24"/>
          <w:szCs w:val="24"/>
          <w:lang w:val="en-US"/>
        </w:rPr>
        <w:t>notificationD</w:t>
      </w:r>
      <w:r w:rsidR="006D2A6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ate,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url}</w:t>
      </w:r>
    </w:p>
    <w:p w:rsidR="009D44FB" w:rsidRDefault="009D44FB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E.6 Playlist = {id, name, description, creationDate, videoAmount, privacityState, userId, videoId, url}</w:t>
      </w:r>
    </w:p>
    <w:p w:rsidR="009D44FB" w:rsidRDefault="009D44FB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E.7 LiveStreaming = {id, title, description, thumbnail, length, liveDate, category, viewers, likes, dislikes, chat, channelId, url}</w:t>
      </w:r>
    </w:p>
    <w:p w:rsidR="009D44FB" w:rsidRDefault="009D44FB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E.8 Interaction (Like/Dislike/Comment) = {id, typeInteraction,</w:t>
      </w:r>
      <w:r w:rsidR="00EE4B5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description,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userId, videoI</w:t>
      </w:r>
      <w:r w:rsidR="006D2A6B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:rsidR="00EE4B5C" w:rsidRDefault="00EE4B5C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E.9 </w:t>
      </w:r>
      <w:r w:rsidR="006D2A6B">
        <w:rPr>
          <w:rFonts w:ascii="Times New Roman" w:eastAsia="Times New Roman" w:hAnsi="Times New Roman" w:cs="Times New Roman"/>
          <w:sz w:val="24"/>
          <w:szCs w:val="24"/>
          <w:lang w:val="en-US"/>
        </w:rPr>
        <w:t>Categories = {id, name, description, videoId, chanelId, url}</w:t>
      </w:r>
    </w:p>
    <w:p w:rsidR="006D2A6B" w:rsidRDefault="006D2A6B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E.10 Trends = {id, name, videoId, url}</w:t>
      </w:r>
    </w:p>
    <w:p w:rsidR="00F27F66" w:rsidRDefault="00F27F66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7F66" w:rsidRDefault="00F27F66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Step #3 – Define Relationships</w:t>
      </w:r>
    </w:p>
    <w:p w:rsidR="00F27F66" w:rsidRDefault="00B47F37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47F3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7CC1D294" wp14:editId="6A3C3FBF">
            <wp:extent cx="5943600" cy="1511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F66" w:rsidRDefault="00F27F66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24BAF" w:rsidRDefault="00D24BAF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:rsidR="00D24BAF" w:rsidRDefault="00D24BAF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24BAF" w:rsidRDefault="00D24BAF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D24BAF" w:rsidRDefault="00D24BAF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27F66" w:rsidRDefault="00F27F66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27F66" w:rsidRDefault="00F27F66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Step #4 – Define relationships types</w:t>
      </w:r>
    </w:p>
    <w:p w:rsidR="00D24BAF" w:rsidRDefault="00D24BAF" w:rsidP="002A14E5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F27F66" w:rsidRDefault="00F27F66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 many to many E.2</w:t>
      </w:r>
    </w:p>
    <w:p w:rsidR="00F27F66" w:rsidRDefault="00F27F66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</w:t>
      </w:r>
      <w:r w:rsidR="00D24B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one to one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E.3</w:t>
      </w:r>
    </w:p>
    <w:p w:rsidR="00F27F66" w:rsidRDefault="00F27F66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D24BA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</w:t>
      </w:r>
      <w:r w:rsidR="00D24BAF">
        <w:rPr>
          <w:rFonts w:ascii="Times New Roman" w:eastAsia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one E.</w:t>
      </w:r>
      <w:r w:rsidR="00D24BAF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 many to many E.5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 many to one E.6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 one to one E.7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E.1 can be one to one E.8 (o one to many con comment)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one to many E.3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one to one E.5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many to many E.6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many to many E.8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one to one E.9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E.2 one to one E.10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E.3 one to many E.4</w:t>
      </w:r>
    </w:p>
    <w:p w:rsidR="00D24BAF" w:rsidRDefault="00D24BAF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E.3 one to many E.5</w:t>
      </w:r>
    </w:p>
    <w:p w:rsidR="00B47F37" w:rsidRDefault="00B47F37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E.3 one to many E.7</w:t>
      </w:r>
    </w:p>
    <w:p w:rsidR="00D24BAF" w:rsidRDefault="00B47F37" w:rsidP="002A14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sectPr w:rsidR="00D24BA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0911" w:rsidRDefault="00660911">
      <w:pPr>
        <w:spacing w:after="0" w:line="240" w:lineRule="auto"/>
      </w:pPr>
      <w:r>
        <w:separator/>
      </w:r>
    </w:p>
  </w:endnote>
  <w:endnote w:type="continuationSeparator" w:id="0">
    <w:p w:rsidR="00660911" w:rsidRDefault="0066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F62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D155F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separate"/>
    </w:r>
    <w:r w:rsidR="00D579D7">
      <w:rPr>
        <w:rFonts w:ascii="Times New Roman" w:eastAsia="Times New Roman" w:hAnsi="Times New Roman" w:cs="Times New Roman"/>
        <w:b/>
        <w:i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 | </w:t>
    </w:r>
    <w:r>
      <w:rPr>
        <w:rFonts w:ascii="Times New Roman" w:eastAsia="Times New Roman" w:hAnsi="Times New Roman" w:cs="Times New Roman"/>
        <w:b/>
        <w:i/>
        <w:color w:val="7F7F7F"/>
        <w:sz w:val="20"/>
        <w:szCs w:val="20"/>
      </w:rPr>
      <w:t>Página</w:t>
    </w:r>
  </w:p>
  <w:p w:rsidR="00F62F5F" w:rsidRDefault="00F62F5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D155FF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  <w:r>
      <w:fldChar w:fldCharType="begin"/>
    </w:r>
    <w:r>
      <w:instrText>PAGE</w:instrText>
    </w:r>
    <w:r>
      <w:fldChar w:fldCharType="separate"/>
    </w:r>
    <w:r w:rsidR="00D579D7">
      <w:rPr>
        <w:noProof/>
      </w:rPr>
      <w:t>1</w:t>
    </w:r>
    <w:r>
      <w:fldChar w:fldCharType="end"/>
    </w:r>
    <w:r>
      <w:rPr>
        <w:rFonts w:ascii="Times New Roman" w:eastAsia="Times New Roman" w:hAnsi="Times New Roman" w:cs="Times New Roman"/>
        <w:b/>
        <w:i/>
        <w:color w:val="000000"/>
        <w:sz w:val="20"/>
        <w:szCs w:val="20"/>
      </w:rPr>
      <w:t xml:space="preserve">| </w:t>
    </w:r>
    <w:r>
      <w:rPr>
        <w:rFonts w:ascii="Times New Roman" w:eastAsia="Times New Roman" w:hAnsi="Times New Roman" w:cs="Times New Roman"/>
        <w:b/>
        <w:i/>
        <w:color w:val="7F7F7F"/>
        <w:sz w:val="20"/>
        <w:szCs w:val="20"/>
      </w:rPr>
      <w:t>Página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0911" w:rsidRDefault="00660911">
      <w:pPr>
        <w:spacing w:after="0" w:line="240" w:lineRule="auto"/>
      </w:pPr>
      <w:r>
        <w:separator/>
      </w:r>
    </w:p>
  </w:footnote>
  <w:footnote w:type="continuationSeparator" w:id="0">
    <w:p w:rsidR="00660911" w:rsidRDefault="00660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6609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1CF24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alt="" style="position:absolute;margin-left:0;margin-top:0;width:438.75pt;height:438.75pt;z-index:-25165516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12187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2AC8B1" wp14:editId="2E0454E1">
          <wp:simplePos x="0" y="0"/>
          <wp:positionH relativeFrom="leftMargin">
            <wp:posOffset>247650</wp:posOffset>
          </wp:positionH>
          <wp:positionV relativeFrom="paragraph">
            <wp:posOffset>-450215</wp:posOffset>
          </wp:positionV>
          <wp:extent cx="856429" cy="857250"/>
          <wp:effectExtent l="0" t="0" r="1270" b="0"/>
          <wp:wrapNone/>
          <wp:docPr id="18" name="image3.png" descr="Client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Clientes"/>
                  <pic:cNvPicPr preferRelativeResize="0"/>
                </pic:nvPicPr>
                <pic:blipFill>
                  <a:blip r:embed="rId1"/>
                  <a:srcRect b="-2260"/>
                  <a:stretch>
                    <a:fillRect/>
                  </a:stretch>
                </pic:blipFill>
                <pic:spPr>
                  <a:xfrm>
                    <a:off x="0" y="0"/>
                    <a:ext cx="856429" cy="857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16D8303" wp14:editId="68DE4D75">
              <wp:simplePos x="0" y="0"/>
              <wp:positionH relativeFrom="margin">
                <wp:posOffset>371475</wp:posOffset>
              </wp:positionH>
              <wp:positionV relativeFrom="paragraph">
                <wp:posOffset>-50165</wp:posOffset>
              </wp:positionV>
              <wp:extent cx="5200650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065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5E97B3" id="Conector recto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.25pt,-3.95pt" to="438.7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" strokecolor="#bc4542 [3045]" strokeweight="1.5pt">
              <w10:wrap anchorx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C5BEFF" wp14:editId="312707B1">
              <wp:simplePos x="0" y="0"/>
              <wp:positionH relativeFrom="column">
                <wp:posOffset>390525</wp:posOffset>
              </wp:positionH>
              <wp:positionV relativeFrom="paragraph">
                <wp:posOffset>-78740</wp:posOffset>
              </wp:positionV>
              <wp:extent cx="5200650" cy="0"/>
              <wp:effectExtent l="38100" t="38100" r="76200" b="952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006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4D809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-6.2pt" to="440.25pt,-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" strokecolor="#1f497d [3215]" strokeweight="1.5pt">
              <v:shadow on="t" color="black" opacity="24903f" origin=",.5" offset="0,.55556mm"/>
            </v:line>
          </w:pict>
        </mc:Fallback>
      </mc:AlternateContent>
    </w:r>
    <w:r w:rsidR="00660911">
      <w:rPr>
        <w:color w:val="000000"/>
      </w:rPr>
      <w:pict w14:anchorId="15CCE6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1" type="#_x0000_t75" alt="" style="position:absolute;margin-left:0;margin-top:0;width:438.75pt;height:438.75pt;z-index:-251657216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 w:rsidR="00D155FF">
      <w:rPr>
        <w:color w:val="000000"/>
      </w:rPr>
      <w:t xml:space="preserve">          </w:t>
    </w:r>
    <w:r w:rsidR="00D155FF">
      <w:rPr>
        <w:color w:val="000000"/>
      </w:rPr>
      <w:tab/>
    </w:r>
    <w:r w:rsidR="00D155FF">
      <w:rPr>
        <w:color w:val="000000"/>
      </w:rPr>
      <w:tab/>
    </w:r>
    <w:r w:rsidR="00D155FF">
      <w:rPr>
        <w:noProof/>
      </w:rPr>
      <mc:AlternateContent>
        <mc:Choice Requires="wps">
          <w:drawing>
            <wp:anchor distT="45720" distB="45720" distL="114300" distR="114300" simplePos="0" relativeHeight="251654144" behindDoc="0" locked="0" layoutInCell="1" hidden="0" allowOverlap="1" wp14:anchorId="70A16086" wp14:editId="7A00E78B">
              <wp:simplePos x="0" y="0"/>
              <wp:positionH relativeFrom="column">
                <wp:posOffset>736600</wp:posOffset>
              </wp:positionH>
              <wp:positionV relativeFrom="paragraph">
                <wp:posOffset>-309879</wp:posOffset>
              </wp:positionV>
              <wp:extent cx="4210050" cy="361950"/>
              <wp:effectExtent l="0" t="0" r="0" b="0"/>
              <wp:wrapSquare wrapText="bothSides" distT="45720" distB="45720" distL="114300" distR="114300"/>
              <wp:docPr id="14" name="Rectángul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55263" y="3656175"/>
                        <a:ext cx="41814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2F5F" w:rsidRDefault="00D155F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</w:rPr>
                            <w:t>-</w:t>
                          </w:r>
                          <w:r w:rsidR="002A14E5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</w:rPr>
                            <w:t>Data Base Foundations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</w:rPr>
                            <w:t>-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A16086" id="Rectángulo 14" o:spid="_x0000_s1026" style="position:absolute;margin-left:58pt;margin-top:-24.4pt;width:331.5pt;height:28.5pt;z-index:25165414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" filled="f" stroked="f">
              <v:textbox inset="2.53958mm,1.2694mm,2.53958mm,1.2694mm">
                <w:txbxContent>
                  <w:p w:rsidR="00F62F5F" w:rsidRDefault="00D155F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</w:rPr>
                      <w:t>-</w:t>
                    </w:r>
                    <w:r w:rsidR="002A14E5"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</w:rPr>
                      <w:t>Data Base Foundations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</w:rPr>
                      <w:t>-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="00D155FF">
      <w:rPr>
        <w:noProof/>
      </w:rPr>
      <mc:AlternateContent>
        <mc:Choice Requires="wps">
          <w:drawing>
            <wp:anchor distT="45720" distB="45720" distL="114300" distR="114300" simplePos="0" relativeHeight="251655168" behindDoc="0" locked="0" layoutInCell="1" hidden="0" allowOverlap="1" wp14:anchorId="0FBFAADF" wp14:editId="07316A35">
              <wp:simplePos x="0" y="0"/>
              <wp:positionH relativeFrom="column">
                <wp:posOffset>673100</wp:posOffset>
              </wp:positionH>
              <wp:positionV relativeFrom="paragraph">
                <wp:posOffset>45720</wp:posOffset>
              </wp:positionV>
              <wp:extent cx="4210050" cy="276225"/>
              <wp:effectExtent l="0" t="0" r="0" b="0"/>
              <wp:wrapSquare wrapText="bothSides" distT="45720" distB="45720" distL="114300" distR="114300"/>
              <wp:docPr id="13" name="Rectá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255263" y="3656175"/>
                        <a:ext cx="418147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62F5F" w:rsidRDefault="00D155F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  <w:sz w:val="20"/>
                            </w:rPr>
                            <w:t>-</w:t>
                          </w:r>
                          <w:r w:rsidR="002A14E5"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  <w:sz w:val="20"/>
                            </w:rPr>
                            <w:t xml:space="preserve">Systems Engineering – Universidad Distrital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i/>
                              <w:color w:val="767171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BFAADF" id="Rectángulo 13" o:spid="_x0000_s1027" style="position:absolute;margin-left:53pt;margin-top:3.6pt;width:331.5pt;height:21.75pt;z-index:25165516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" filled="f" stroked="f">
              <v:textbox inset="2.53958mm,1.2694mm,2.53958mm,1.2694mm">
                <w:txbxContent>
                  <w:p w:rsidR="00F62F5F" w:rsidRDefault="00D155FF">
                    <w:pPr>
                      <w:spacing w:line="258" w:lineRule="auto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  <w:sz w:val="20"/>
                      </w:rPr>
                      <w:t>-</w:t>
                    </w:r>
                    <w:r w:rsidR="002A14E5"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  <w:sz w:val="20"/>
                      </w:rPr>
                      <w:t xml:space="preserve">Systems Engineering – Universidad Distrital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i/>
                        <w:color w:val="767171"/>
                        <w:sz w:val="20"/>
                      </w:rPr>
                      <w:t>-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2F5F" w:rsidRDefault="006609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pict w14:anchorId="47CA7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" style="position:absolute;margin-left:0;margin-top:0;width:438.75pt;height:438.75pt;z-index:-25165619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B001A"/>
    <w:multiLevelType w:val="hybridMultilevel"/>
    <w:tmpl w:val="462A0CF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C6565"/>
    <w:multiLevelType w:val="multilevel"/>
    <w:tmpl w:val="27EE606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50A47649"/>
    <w:multiLevelType w:val="multilevel"/>
    <w:tmpl w:val="59B26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2E2"/>
    <w:rsid w:val="00121878"/>
    <w:rsid w:val="001D02E2"/>
    <w:rsid w:val="00206979"/>
    <w:rsid w:val="002A14E5"/>
    <w:rsid w:val="005E770A"/>
    <w:rsid w:val="00660911"/>
    <w:rsid w:val="006D2A6B"/>
    <w:rsid w:val="0073046E"/>
    <w:rsid w:val="009C710A"/>
    <w:rsid w:val="009D44FB"/>
    <w:rsid w:val="00A93A5B"/>
    <w:rsid w:val="00B47F37"/>
    <w:rsid w:val="00C002EF"/>
    <w:rsid w:val="00D059BB"/>
    <w:rsid w:val="00D155FF"/>
    <w:rsid w:val="00D24BAF"/>
    <w:rsid w:val="00D579D7"/>
    <w:rsid w:val="00E963E1"/>
    <w:rsid w:val="00E97928"/>
    <w:rsid w:val="00EE4B5C"/>
    <w:rsid w:val="00F27F66"/>
    <w:rsid w:val="00F6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C4A671"/>
  <w15:docId w15:val="{6035F6ED-4F25-411F-9AD1-7ABE051A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epgina">
    <w:name w:val="footer"/>
    <w:basedOn w:val="Normal"/>
    <w:link w:val="PiedepginaCar"/>
    <w:uiPriority w:val="99"/>
    <w:unhideWhenUsed/>
    <w:rsid w:val="0091635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1635F"/>
    <w:rPr>
      <w:rFonts w:asciiTheme="minorHAnsi" w:eastAsiaTheme="minorEastAsia" w:hAnsiTheme="minorHAnsi" w:cs="Times New Roman"/>
    </w:rPr>
  </w:style>
  <w:style w:type="paragraph" w:styleId="Prrafodelista">
    <w:name w:val="List Paragraph"/>
    <w:basedOn w:val="Normal"/>
    <w:uiPriority w:val="34"/>
    <w:qFormat/>
    <w:rsid w:val="009C7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s\Downloads\Universidad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xXNKiIazCcK+rzs/zT16jBvjJQ==">AMUW2mVPUFwQbd2J/NoB5nk3qZ1h+g1EAbnGb3uXjEnddw5S8r73AdQ7kkNdpBfPVQ9mvR5T6/qthnDWTtmfjZ/XD0eZqkWdGxFeWVY8BvBmcV5B7EeUhn4=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Universidad1.dotx</Template>
  <TotalTime>96</TotalTime>
  <Pages>4</Pages>
  <Words>393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Estudiantes</dc:creator>
  <cp:lastModifiedBy>Estudiantes</cp:lastModifiedBy>
  <cp:revision>5</cp:revision>
  <dcterms:created xsi:type="dcterms:W3CDTF">2024-03-16T11:22:00Z</dcterms:created>
  <dcterms:modified xsi:type="dcterms:W3CDTF">2024-03-16T12:58:00Z</dcterms:modified>
</cp:coreProperties>
</file>